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7D60" w:rsidRDefault="009B67CF" w:rsidP="001707C6">
      <w:pPr>
        <w:tabs>
          <w:tab w:val="left" w:pos="1134"/>
        </w:tabs>
        <w:spacing w:after="0"/>
        <w:rPr>
          <w:rFonts w:cs="Arial"/>
          <w:noProof/>
        </w:rPr>
      </w:pPr>
      <w:r>
        <w:t>Nom</w:t>
      </w:r>
      <w:r w:rsidR="001707C6">
        <w:t>s</w:t>
      </w:r>
      <w:r>
        <w:t xml:space="preserve"> : </w:t>
      </w:r>
      <w:r w:rsidR="001707C6">
        <w:tab/>
      </w:r>
      <w:r w:rsidR="00BA622A">
        <w:rPr>
          <w:rFonts w:cs="Arial"/>
          <w:noProof/>
        </w:rPr>
        <w:t>Charles Anne-Laure</w:t>
      </w:r>
    </w:p>
    <w:p w:rsidR="001707C6" w:rsidRPr="001707C6" w:rsidRDefault="00BA622A" w:rsidP="001707C6">
      <w:pPr>
        <w:tabs>
          <w:tab w:val="left" w:pos="1134"/>
        </w:tabs>
        <w:spacing w:after="0"/>
        <w:rPr>
          <w:rFonts w:cs="Arial"/>
          <w:noProof/>
        </w:rPr>
      </w:pPr>
      <w:r>
        <w:rPr>
          <w:rFonts w:cs="Arial"/>
          <w:noProof/>
        </w:rPr>
        <w:tab/>
        <w:t>Haegman Julien</w:t>
      </w:r>
    </w:p>
    <w:p w:rsidR="009B67CF" w:rsidRDefault="009B67CF"/>
    <w:p w:rsidR="00C21642" w:rsidRDefault="00C21642" w:rsidP="00C21642">
      <w:r>
        <w:t xml:space="preserve">Fournir une ou plusieurs captures d’écran qui permettent de voir les résultats de vos exécutions. Important : vos noms doivent apparaître obligatoirement dans toutes les images </w:t>
      </w:r>
    </w:p>
    <w:p w:rsidR="00660D56" w:rsidRDefault="00660D56" w:rsidP="00660D56">
      <w:pPr>
        <w:rPr>
          <w:b/>
        </w:rPr>
      </w:pPr>
    </w:p>
    <w:p w:rsidR="00660D56" w:rsidRPr="00660D56" w:rsidRDefault="00A321BA" w:rsidP="00660D56">
      <w:pPr>
        <w:rPr>
          <w:b/>
        </w:rPr>
      </w:pPr>
      <w:r>
        <w:rPr>
          <w:b/>
        </w:rPr>
        <w:t>Ouverture de l’aéroport</w:t>
      </w:r>
    </w:p>
    <w:p w:rsidR="00660D56" w:rsidRDefault="00941309" w:rsidP="00660D56">
      <w:r>
        <w:rPr>
          <w:noProof/>
        </w:rPr>
        <w:drawing>
          <wp:inline distT="0" distB="0" distL="0" distR="0">
            <wp:extent cx="3990975" cy="30480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C11332" w:rsidRDefault="00C11332" w:rsidP="00DC793E">
      <w:pPr>
        <w:rPr>
          <w:b/>
        </w:rPr>
      </w:pPr>
    </w:p>
    <w:p w:rsidR="00DC793E" w:rsidRPr="00A6132F" w:rsidRDefault="00DC793E" w:rsidP="00DC793E">
      <w:pPr>
        <w:rPr>
          <w:b/>
        </w:rPr>
      </w:pPr>
      <w:r>
        <w:rPr>
          <w:b/>
        </w:rPr>
        <w:lastRenderedPageBreak/>
        <w:t xml:space="preserve">Au moins </w:t>
      </w:r>
      <w:r w:rsidR="00B43914">
        <w:rPr>
          <w:b/>
        </w:rPr>
        <w:t xml:space="preserve">cinq avions dans le ciel (dont au moins deux </w:t>
      </w:r>
      <w:r>
        <w:rPr>
          <w:b/>
        </w:rPr>
        <w:t>différentes)</w:t>
      </w:r>
    </w:p>
    <w:p w:rsidR="00DC793E" w:rsidRPr="00682B64" w:rsidRDefault="00941309" w:rsidP="00DC793E">
      <w:r>
        <w:rPr>
          <w:noProof/>
        </w:rPr>
        <w:drawing>
          <wp:inline distT="0" distB="0" distL="0" distR="0">
            <wp:extent cx="3933825" cy="38576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42" w:rsidRPr="00660D56" w:rsidRDefault="00A321BA" w:rsidP="00660D56">
      <w:pPr>
        <w:rPr>
          <w:b/>
        </w:rPr>
      </w:pPr>
      <w:r>
        <w:rPr>
          <w:b/>
        </w:rPr>
        <w:t>Un avion manque d’essence</w:t>
      </w:r>
    </w:p>
    <w:p w:rsidR="00C62A4C" w:rsidRDefault="00941309" w:rsidP="00660D56">
      <w:pPr>
        <w:rPr>
          <w:b/>
        </w:rPr>
      </w:pPr>
      <w:r>
        <w:rPr>
          <w:noProof/>
        </w:rPr>
        <w:drawing>
          <wp:inline distT="0" distB="0" distL="0" distR="0">
            <wp:extent cx="5076825" cy="354335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468" cy="3565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1642" w:rsidRDefault="00A321BA" w:rsidP="00660D56">
      <w:pPr>
        <w:rPr>
          <w:b/>
        </w:rPr>
      </w:pPr>
      <w:r>
        <w:rPr>
          <w:b/>
        </w:rPr>
        <w:lastRenderedPageBreak/>
        <w:t>Un avion atterri sur une piste occupée</w:t>
      </w:r>
    </w:p>
    <w:p w:rsidR="00C62A4C" w:rsidRPr="00660D56" w:rsidRDefault="00941309" w:rsidP="00660D56">
      <w:pPr>
        <w:rPr>
          <w:b/>
        </w:rPr>
      </w:pPr>
      <w:r>
        <w:rPr>
          <w:noProof/>
        </w:rPr>
        <w:drawing>
          <wp:inline distT="0" distB="0" distL="0" distR="0">
            <wp:extent cx="5486400" cy="2621409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2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D23" w:rsidRPr="00A321BA" w:rsidRDefault="004A2D23" w:rsidP="00660D56">
      <w:bookmarkStart w:id="0" w:name="_GoBack"/>
      <w:bookmarkEnd w:id="0"/>
    </w:p>
    <w:sectPr w:rsidR="004A2D23" w:rsidRPr="00A321BA">
      <w:headerReference w:type="default" r:id="rId12"/>
      <w:footerReference w:type="default" r:id="rId13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1210D" w:rsidRDefault="0021210D" w:rsidP="009B67CF">
      <w:pPr>
        <w:spacing w:after="0" w:line="240" w:lineRule="auto"/>
      </w:pPr>
      <w:r>
        <w:separator/>
      </w:r>
    </w:p>
  </w:endnote>
  <w:endnote w:type="continuationSeparator" w:id="0">
    <w:p w:rsidR="0021210D" w:rsidRDefault="0021210D" w:rsidP="009B67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7CF" w:rsidRDefault="009B67CF">
    <w:pPr>
      <w:pStyle w:val="Footer"/>
      <w:pBdr>
        <w:bottom w:val="single" w:sz="6" w:space="1" w:color="auto"/>
      </w:pBdr>
    </w:pPr>
  </w:p>
  <w:p w:rsidR="009B67CF" w:rsidRDefault="009B67CF">
    <w:pPr>
      <w:pStyle w:val="Footer"/>
    </w:pPr>
    <w:r>
      <w:t>8PRO102</w:t>
    </w:r>
    <w:r>
      <w:tab/>
      <w:t>Langages de programmation</w:t>
    </w:r>
    <w:r>
      <w:tab/>
      <w:t>UQAC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1210D" w:rsidRDefault="0021210D" w:rsidP="009B67CF">
      <w:pPr>
        <w:spacing w:after="0" w:line="240" w:lineRule="auto"/>
      </w:pPr>
      <w:r>
        <w:separator/>
      </w:r>
    </w:p>
  </w:footnote>
  <w:footnote w:type="continuationSeparator" w:id="0">
    <w:p w:rsidR="0021210D" w:rsidRDefault="0021210D" w:rsidP="009B67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67CF" w:rsidRDefault="00A321BA">
    <w:pPr>
      <w:pStyle w:val="Header"/>
      <w:pBdr>
        <w:bottom w:val="single" w:sz="6" w:space="1" w:color="auto"/>
      </w:pBdr>
    </w:pPr>
    <w:r>
      <w:t>Laboratoire 4</w:t>
    </w:r>
    <w:r w:rsidR="009B67CF">
      <w:tab/>
    </w:r>
    <w:r w:rsidR="009B67CF">
      <w:tab/>
    </w:r>
    <w:r w:rsidR="00354806">
      <w:t xml:space="preserve">Langage de programmation </w:t>
    </w:r>
    <w:r>
      <w:t>Java</w:t>
    </w:r>
  </w:p>
  <w:p w:rsidR="009B67CF" w:rsidRDefault="009B67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42ED0"/>
    <w:multiLevelType w:val="hybridMultilevel"/>
    <w:tmpl w:val="A3126B6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FF7CA9"/>
    <w:multiLevelType w:val="hybridMultilevel"/>
    <w:tmpl w:val="6F2C5620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A622A"/>
    <w:rsid w:val="000102BC"/>
    <w:rsid w:val="00040AE0"/>
    <w:rsid w:val="000A0624"/>
    <w:rsid w:val="00142973"/>
    <w:rsid w:val="001707C6"/>
    <w:rsid w:val="001D74AF"/>
    <w:rsid w:val="0021210D"/>
    <w:rsid w:val="00233ACF"/>
    <w:rsid w:val="00273A09"/>
    <w:rsid w:val="00354806"/>
    <w:rsid w:val="004A2D23"/>
    <w:rsid w:val="00541BDB"/>
    <w:rsid w:val="00547D60"/>
    <w:rsid w:val="005C410B"/>
    <w:rsid w:val="00660D56"/>
    <w:rsid w:val="00682B64"/>
    <w:rsid w:val="006B4CBE"/>
    <w:rsid w:val="006E252B"/>
    <w:rsid w:val="00703659"/>
    <w:rsid w:val="008247F7"/>
    <w:rsid w:val="008B4D13"/>
    <w:rsid w:val="00941309"/>
    <w:rsid w:val="00971A7F"/>
    <w:rsid w:val="009B67CF"/>
    <w:rsid w:val="009E001C"/>
    <w:rsid w:val="00A321BA"/>
    <w:rsid w:val="00A6132F"/>
    <w:rsid w:val="00B01F2D"/>
    <w:rsid w:val="00B43914"/>
    <w:rsid w:val="00BA622A"/>
    <w:rsid w:val="00C11332"/>
    <w:rsid w:val="00C21642"/>
    <w:rsid w:val="00C5331B"/>
    <w:rsid w:val="00C62A4C"/>
    <w:rsid w:val="00C65BB8"/>
    <w:rsid w:val="00C67933"/>
    <w:rsid w:val="00D00096"/>
    <w:rsid w:val="00D72952"/>
    <w:rsid w:val="00DC793E"/>
    <w:rsid w:val="00EF1BD5"/>
    <w:rsid w:val="00F46758"/>
    <w:rsid w:val="00FF1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659A9A"/>
  <w15:docId w15:val="{7BA8A3BF-20F4-47AC-BDB8-981BAF0FA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67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7CF"/>
    <w:pPr>
      <w:ind w:left="720"/>
      <w:contextualSpacing/>
    </w:pPr>
  </w:style>
  <w:style w:type="table" w:styleId="TableGrid">
    <w:name w:val="Table Grid"/>
    <w:basedOn w:val="TableNormal"/>
    <w:uiPriority w:val="59"/>
    <w:rsid w:val="009B6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7CF"/>
  </w:style>
  <w:style w:type="paragraph" w:styleId="Footer">
    <w:name w:val="footer"/>
    <w:basedOn w:val="Normal"/>
    <w:link w:val="FooterChar"/>
    <w:uiPriority w:val="99"/>
    <w:unhideWhenUsed/>
    <w:rsid w:val="009B67C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7CF"/>
  </w:style>
  <w:style w:type="paragraph" w:styleId="BalloonText">
    <w:name w:val="Balloon Text"/>
    <w:basedOn w:val="Normal"/>
    <w:link w:val="BalloonTextChar"/>
    <w:uiPriority w:val="99"/>
    <w:semiHidden/>
    <w:unhideWhenUsed/>
    <w:rsid w:val="009B67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67C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nelaure\Desktop\LabJavaLP-master\docs\question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6B891-5EF1-447B-96AB-D2BAF7D3E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question.dotx</Template>
  <TotalTime>18</TotalTime>
  <Pages>3</Pages>
  <Words>61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Annelaure</dc:creator>
  <cp:lastModifiedBy>Skiwa</cp:lastModifiedBy>
  <cp:revision>4</cp:revision>
  <dcterms:created xsi:type="dcterms:W3CDTF">2017-12-08T18:38:00Z</dcterms:created>
  <dcterms:modified xsi:type="dcterms:W3CDTF">2017-12-09T17:39:00Z</dcterms:modified>
</cp:coreProperties>
</file>